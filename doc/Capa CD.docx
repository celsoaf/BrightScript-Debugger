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ED62" w14:textId="77777777" w:rsidR="00810E86" w:rsidRDefault="002B56CE">
      <w:pPr>
        <w:jc w:val="center"/>
      </w:pPr>
      <w:bookmarkStart w:id="0" w:name="_GoBack"/>
      <w:bookmarkEnd w:id="0"/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DA9C66" wp14:editId="5AAEB9C3">
                <wp:simplePos x="0" y="0"/>
                <wp:positionH relativeFrom="column">
                  <wp:posOffset>382270</wp:posOffset>
                </wp:positionH>
                <wp:positionV relativeFrom="paragraph">
                  <wp:posOffset>1990090</wp:posOffset>
                </wp:positionV>
                <wp:extent cx="4268470" cy="26162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8470" cy="26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E3C31" w14:textId="77777777" w:rsidR="002B56CE" w:rsidRDefault="002B56CE" w:rsidP="002B56CE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lang w:val="pt-PT"/>
                              </w:rPr>
                            </w:pPr>
                            <w:r w:rsidRPr="002B56CE">
                              <w:rPr>
                                <w:b/>
                                <w:caps/>
                                <w:sz w:val="24"/>
                                <w:lang w:val="pt-PT"/>
                              </w:rPr>
                              <w:t>Instituto Superior de Engenharia de Lisboa</w:t>
                            </w:r>
                          </w:p>
                          <w:p w14:paraId="7267E583" w14:textId="77777777" w:rsidR="002B56CE" w:rsidRDefault="002B56CE" w:rsidP="002B56CE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lang w:val="pt-PT"/>
                              </w:rPr>
                            </w:pPr>
                          </w:p>
                          <w:p w14:paraId="16DCB7E5" w14:textId="77777777" w:rsidR="002B56CE" w:rsidRPr="002B56CE" w:rsidRDefault="002B56CE" w:rsidP="002B56CE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lang w:val="pt-PT"/>
                              </w:rPr>
                            </w:pPr>
                          </w:p>
                          <w:p w14:paraId="2C8795D9" w14:textId="77777777" w:rsidR="002B56CE" w:rsidRPr="002B56CE" w:rsidRDefault="002B56CE" w:rsidP="002B56CE">
                            <w:pPr>
                              <w:jc w:val="center"/>
                              <w:rPr>
                                <w:b/>
                                <w:sz w:val="24"/>
                                <w:lang w:val="pt-PT"/>
                              </w:rPr>
                            </w:pPr>
                            <w:r w:rsidRPr="002B56CE">
                              <w:rPr>
                                <w:b/>
                                <w:sz w:val="24"/>
                                <w:lang w:val="pt-PT"/>
                              </w:rPr>
                              <w:t>Área Departamental de Engenharia de Eletrónica e Telecomunicações e de Computadores</w:t>
                            </w:r>
                          </w:p>
                          <w:p w14:paraId="688C6E83" w14:textId="77777777" w:rsidR="002B56CE" w:rsidRPr="002B56CE" w:rsidRDefault="002B56CE" w:rsidP="002B56CE">
                            <w:pPr>
                              <w:jc w:val="center"/>
                              <w:rPr>
                                <w:b/>
                                <w:sz w:val="24"/>
                                <w:lang w:val="pt-PT"/>
                              </w:rPr>
                            </w:pPr>
                          </w:p>
                          <w:p w14:paraId="6E7878C5" w14:textId="77777777" w:rsidR="002B56CE" w:rsidRPr="002B56CE" w:rsidRDefault="002B56CE" w:rsidP="002B56C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1EBE0DF6" w14:textId="77777777" w:rsidR="002B56CE" w:rsidRDefault="002B56CE" w:rsidP="002B56C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BrightScript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Debugger</w:t>
                            </w:r>
                          </w:p>
                          <w:p w14:paraId="7C2A5B86" w14:textId="77777777" w:rsidR="002B56CE" w:rsidRDefault="002B56CE" w:rsidP="002B56C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00616A0" w14:textId="77777777" w:rsidR="002B56CE" w:rsidRDefault="002B56CE" w:rsidP="002B56C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CELSO ALMEIDA FERNANDES</w:t>
                            </w:r>
                          </w:p>
                          <w:p w14:paraId="049E9DD1" w14:textId="77777777" w:rsidR="002B56CE" w:rsidRDefault="002B56CE" w:rsidP="002B56CE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4191C6A" w14:textId="77777777" w:rsidR="002B56CE" w:rsidRDefault="002B56CE" w:rsidP="002B56CE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263EC8F" w14:textId="77777777" w:rsidR="002B56CE" w:rsidRPr="002B56CE" w:rsidRDefault="002B56CE" w:rsidP="002B56C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Dezembro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de 2016</w:t>
                            </w:r>
                          </w:p>
                          <w:p w14:paraId="2E7720B6" w14:textId="77777777" w:rsidR="002B56CE" w:rsidRPr="002B56CE" w:rsidRDefault="002B56CE" w:rsidP="002B56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A9C6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.1pt;margin-top:156.7pt;width:336.1pt;height:20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" filled="f" stroked="f">
                <v:textbox>
                  <w:txbxContent>
                    <w:p w14:paraId="364E3C31" w14:textId="77777777" w:rsidR="002B56CE" w:rsidRDefault="002B56CE" w:rsidP="002B56CE">
                      <w:pPr>
                        <w:jc w:val="center"/>
                        <w:rPr>
                          <w:b/>
                          <w:caps/>
                          <w:sz w:val="24"/>
                          <w:lang w:val="pt-PT"/>
                        </w:rPr>
                      </w:pPr>
                      <w:r w:rsidRPr="002B56CE">
                        <w:rPr>
                          <w:b/>
                          <w:caps/>
                          <w:sz w:val="24"/>
                          <w:lang w:val="pt-PT"/>
                        </w:rPr>
                        <w:t>Instituto Superior de Engenharia de Lisboa</w:t>
                      </w:r>
                    </w:p>
                    <w:p w14:paraId="7267E583" w14:textId="77777777" w:rsidR="002B56CE" w:rsidRDefault="002B56CE" w:rsidP="002B56CE">
                      <w:pPr>
                        <w:jc w:val="center"/>
                        <w:rPr>
                          <w:b/>
                          <w:caps/>
                          <w:sz w:val="16"/>
                          <w:lang w:val="pt-PT"/>
                        </w:rPr>
                      </w:pPr>
                    </w:p>
                    <w:p w14:paraId="16DCB7E5" w14:textId="77777777" w:rsidR="002B56CE" w:rsidRPr="002B56CE" w:rsidRDefault="002B56CE" w:rsidP="002B56CE">
                      <w:pPr>
                        <w:jc w:val="center"/>
                        <w:rPr>
                          <w:b/>
                          <w:caps/>
                          <w:sz w:val="16"/>
                          <w:lang w:val="pt-PT"/>
                        </w:rPr>
                      </w:pPr>
                    </w:p>
                    <w:p w14:paraId="2C8795D9" w14:textId="77777777" w:rsidR="002B56CE" w:rsidRPr="002B56CE" w:rsidRDefault="002B56CE" w:rsidP="002B56CE">
                      <w:pPr>
                        <w:jc w:val="center"/>
                        <w:rPr>
                          <w:b/>
                          <w:sz w:val="24"/>
                          <w:lang w:val="pt-PT"/>
                        </w:rPr>
                      </w:pPr>
                      <w:r w:rsidRPr="002B56CE">
                        <w:rPr>
                          <w:b/>
                          <w:sz w:val="24"/>
                          <w:lang w:val="pt-PT"/>
                        </w:rPr>
                        <w:t>Área Departamental de Engenharia de Eletrónica e Telecomunicações e de Computadores</w:t>
                      </w:r>
                    </w:p>
                    <w:p w14:paraId="688C6E83" w14:textId="77777777" w:rsidR="002B56CE" w:rsidRPr="002B56CE" w:rsidRDefault="002B56CE" w:rsidP="002B56CE">
                      <w:pPr>
                        <w:jc w:val="center"/>
                        <w:rPr>
                          <w:b/>
                          <w:sz w:val="24"/>
                          <w:lang w:val="pt-PT"/>
                        </w:rPr>
                      </w:pPr>
                    </w:p>
                    <w:p w14:paraId="6E7878C5" w14:textId="77777777" w:rsidR="002B56CE" w:rsidRPr="002B56CE" w:rsidRDefault="002B56CE" w:rsidP="002B56CE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1EBE0DF6" w14:textId="77777777" w:rsidR="002B56CE" w:rsidRDefault="002B56CE" w:rsidP="002B56C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BrightScript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Debugger</w:t>
                      </w:r>
                    </w:p>
                    <w:p w14:paraId="7C2A5B86" w14:textId="77777777" w:rsidR="002B56CE" w:rsidRDefault="002B56CE" w:rsidP="002B56CE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000616A0" w14:textId="77777777" w:rsidR="002B56CE" w:rsidRDefault="002B56CE" w:rsidP="002B56C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CELSO ALMEIDA FERNANDES</w:t>
                      </w:r>
                    </w:p>
                    <w:p w14:paraId="049E9DD1" w14:textId="77777777" w:rsidR="002B56CE" w:rsidRDefault="002B56CE" w:rsidP="002B56CE">
                      <w:pPr>
                        <w:rPr>
                          <w:b/>
                          <w:sz w:val="28"/>
                        </w:rPr>
                      </w:pPr>
                    </w:p>
                    <w:p w14:paraId="54191C6A" w14:textId="77777777" w:rsidR="002B56CE" w:rsidRDefault="002B56CE" w:rsidP="002B56CE">
                      <w:pPr>
                        <w:rPr>
                          <w:b/>
                          <w:sz w:val="28"/>
                        </w:rPr>
                      </w:pPr>
                    </w:p>
                    <w:p w14:paraId="6263EC8F" w14:textId="77777777" w:rsidR="002B56CE" w:rsidRPr="002B56CE" w:rsidRDefault="002B56CE" w:rsidP="002B56C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Dezembro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de 2016</w:t>
                      </w:r>
                    </w:p>
                    <w:p w14:paraId="2E7720B6" w14:textId="77777777" w:rsidR="002B56CE" w:rsidRPr="002B56CE" w:rsidRDefault="002B56CE" w:rsidP="002B56C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2965B0AE" wp14:editId="3D37D45C">
            <wp:simplePos x="0" y="0"/>
            <wp:positionH relativeFrom="column">
              <wp:posOffset>1044990</wp:posOffset>
            </wp:positionH>
            <wp:positionV relativeFrom="paragraph">
              <wp:posOffset>638235</wp:posOffset>
            </wp:positionV>
            <wp:extent cx="3058503" cy="1187419"/>
            <wp:effectExtent l="0" t="0" r="0" b="0"/>
            <wp:wrapNone/>
            <wp:docPr id="1031" name="Imagem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Untitl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503" cy="118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3C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24B704" wp14:editId="768DCAEC">
                <wp:simplePos x="0" y="0"/>
                <wp:positionH relativeFrom="column">
                  <wp:posOffset>323850</wp:posOffset>
                </wp:positionH>
                <wp:positionV relativeFrom="paragraph">
                  <wp:posOffset>297180</wp:posOffset>
                </wp:positionV>
                <wp:extent cx="4391025" cy="4381500"/>
                <wp:effectExtent l="0" t="0" r="0" b="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A79" id="Rectangle 17" o:spid="_x0000_s1026" style="position:absolute;margin-left:25.5pt;margin-top:23.4pt;width:345.75pt;height:3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"/>
            </w:pict>
          </mc:Fallback>
        </mc:AlternateContent>
      </w:r>
      <w:r w:rsidR="002823C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AEC1F6" wp14:editId="2353C885">
                <wp:simplePos x="0" y="0"/>
                <wp:positionH relativeFrom="column">
                  <wp:posOffset>5469255</wp:posOffset>
                </wp:positionH>
                <wp:positionV relativeFrom="paragraph">
                  <wp:posOffset>2745740</wp:posOffset>
                </wp:positionV>
                <wp:extent cx="868680" cy="34290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B4128" w14:textId="77777777"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EC1F6" id="Text Box 8" o:spid="_x0000_s1027" type="#_x0000_t202" style="position:absolute;left:0;text-align:left;margin-left:430.65pt;margin-top:216.2pt;width:6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" filled="f" stroked="f">
                <v:textbox>
                  <w:txbxContent>
                    <w:p w14:paraId="236B4128" w14:textId="77777777"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2823C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405B19" wp14:editId="1FF3C48C">
                <wp:simplePos x="0" y="0"/>
                <wp:positionH relativeFrom="column">
                  <wp:posOffset>2451735</wp:posOffset>
                </wp:positionH>
                <wp:positionV relativeFrom="paragraph">
                  <wp:posOffset>-454660</wp:posOffset>
                </wp:positionV>
                <wp:extent cx="571500" cy="2286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5246" w14:textId="77777777"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05B19" id="Text Box 5" o:spid="_x0000_s1028" type="#_x0000_t202" style="position:absolute;left:0;text-align:left;margin-left:193.05pt;margin-top:-35.8pt;width:4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VutQIAAL8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" filled="f" stroked="f">
                <v:textbox>
                  <w:txbxContent>
                    <w:p w14:paraId="3AF45246" w14:textId="77777777"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0E86">
      <w:pgSz w:w="12240" w:h="15840" w:code="1"/>
      <w:pgMar w:top="360" w:right="360" w:bottom="302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CE"/>
    <w:rsid w:val="002823C5"/>
    <w:rsid w:val="002B56CE"/>
    <w:rsid w:val="00810E86"/>
    <w:rsid w:val="008C10D4"/>
    <w:rsid w:val="00B16CE4"/>
    <w:rsid w:val="00E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f,#603,#3a001d,#4c0026,#0c6"/>
    </o:shapedefaults>
    <o:shapelayout v:ext="edit">
      <o:idmap v:ext="edit" data="1"/>
    </o:shapelayout>
  </w:shapeDefaults>
  <w:decimalSymbol w:val=","/>
  <w:listSeparator w:val=";"/>
  <w14:docId w14:val="55DFDFE4"/>
  <w15:docId w15:val="{F22B8A5B-BEA8-4243-9237-6678D2E2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Cabealho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96"/>
    </w:rPr>
  </w:style>
  <w:style w:type="paragraph" w:styleId="Corpodetexto2">
    <w:name w:val="Body Text 2"/>
    <w:basedOn w:val="Normal"/>
    <w:pPr>
      <w:jc w:val="center"/>
    </w:pPr>
    <w:rPr>
      <w:i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so\AppData\Roaming\Microsoft\Templates\Capas%20interiores%20de%20CD%20-%20C&#243;pia%20de%20seguran&#231;a%20de%20dad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BA774D0-97F9-4617-9332-042404BF8D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Capas interiores de CD - Cópia de segurança de dados.dotx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back-up CD case inserts</vt:lpstr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back-up CD case inserts</dc:title>
  <dc:creator>Celso Fernandes</dc:creator>
  <cp:keywords/>
  <cp:lastModifiedBy>Celso Fernandes</cp:lastModifiedBy>
  <cp:revision>2</cp:revision>
  <cp:lastPrinted>2001-05-16T01:02:00Z</cp:lastPrinted>
  <dcterms:created xsi:type="dcterms:W3CDTF">2017-01-01T19:11:00Z</dcterms:created>
  <dcterms:modified xsi:type="dcterms:W3CDTF">2017-01-01T19:11:00Z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TC010130021033</vt:lpwstr>
  </property>
</Properties>
</file>